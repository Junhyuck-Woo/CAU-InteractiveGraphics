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page" w:tblpX="850" w:tblpY="7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8243AB" w:rsidRPr="005461A6" w14:paraId="780C428F" w14:textId="77777777" w:rsidTr="008243AB">
        <w:tc>
          <w:tcPr>
            <w:tcW w:w="8488" w:type="dxa"/>
          </w:tcPr>
          <w:p w14:paraId="2D783815" w14:textId="30A302D7" w:rsidR="008243AB" w:rsidRPr="005461A6" w:rsidRDefault="005461A6" w:rsidP="008243AB">
            <w:pPr>
              <w:rPr>
                <w:rFonts w:ascii="Times New Roman" w:hAnsi="Times New Roman" w:cs="Times New Roman"/>
                <w:b/>
                <w:color w:val="0074B5"/>
                <w:sz w:val="80"/>
                <w:szCs w:val="80"/>
                <w14:textFill>
                  <w14:gradFill>
                    <w14:gsLst>
                      <w14:gs w14:pos="0">
                        <w14:schemeClr w14:val="accent1">
                          <w14:tint w14:val="66000"/>
                          <w14:satMod w14:val="160000"/>
                        </w14:schemeClr>
                      </w14:gs>
                      <w14:gs w14:pos="50000">
                        <w14:schemeClr w14:val="accent1">
                          <w14:tint w14:val="44500"/>
                          <w14:satMod w14:val="160000"/>
                        </w14:schemeClr>
                      </w14:gs>
                      <w14:gs w14:pos="100000">
                        <w14:schemeClr w14:val="accent1">
                          <w14:tint w14:val="23500"/>
                          <w14:satMod w14:val="160000"/>
                        </w14:scheme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5461A6">
              <w:rPr>
                <w:rFonts w:ascii="Times New Roman" w:hAnsi="Times New Roman" w:cs="Times New Roman"/>
                <w:b/>
                <w:color w:val="0074B5"/>
                <w:sz w:val="80"/>
                <w:szCs w:val="80"/>
              </w:rPr>
              <w:t>Report</w:t>
            </w:r>
          </w:p>
        </w:tc>
      </w:tr>
    </w:tbl>
    <w:p w14:paraId="4385F3F9" w14:textId="77777777" w:rsidR="00E10838" w:rsidRPr="005461A6" w:rsidRDefault="00E10838">
      <w:pPr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1D1E6" wp14:editId="4C5E6090">
                <wp:simplePos x="0" y="0"/>
                <wp:positionH relativeFrom="column">
                  <wp:posOffset>-1080135</wp:posOffset>
                </wp:positionH>
                <wp:positionV relativeFrom="paragraph">
                  <wp:posOffset>116647</wp:posOffset>
                </wp:positionV>
                <wp:extent cx="7886700" cy="45719"/>
                <wp:effectExtent l="0" t="0" r="12700" b="5715"/>
                <wp:wrapThrough wrapText="bothSides">
                  <wp:wrapPolygon edited="0">
                    <wp:start x="0" y="0"/>
                    <wp:lineTo x="0" y="12169"/>
                    <wp:lineTo x="21565" y="12169"/>
                    <wp:lineTo x="21565" y="0"/>
                    <wp:lineTo x="0" y="0"/>
                  </wp:wrapPolygon>
                </wp:wrapThrough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45719"/>
                        </a:xfrm>
                        <a:prstGeom prst="rect">
                          <a:avLst/>
                        </a:prstGeom>
                        <a:solidFill>
                          <a:srgbClr val="0074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1E35F56" id="직사각형 2" o:spid="_x0000_s1026" style="position:absolute;left:0;text-align:left;margin-left:-85.05pt;margin-top:9.2pt;width:621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" fillcolor="#0074b5" stroked="f" strokeweight="1pt">
                <w10:wrap type="through"/>
              </v:rect>
            </w:pict>
          </mc:Fallback>
        </mc:AlternateContent>
      </w:r>
    </w:p>
    <w:tbl>
      <w:tblPr>
        <w:tblStyle w:val="a3"/>
        <w:tblpPr w:leftFromText="142" w:rightFromText="142" w:vertAnchor="text" w:horzAnchor="page" w:tblpX="6970" w:tblpY="7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285"/>
        <w:gridCol w:w="835"/>
        <w:gridCol w:w="1968"/>
      </w:tblGrid>
      <w:tr w:rsidR="004C09EC" w:rsidRPr="005461A6" w14:paraId="10433025" w14:textId="77777777" w:rsidTr="00F73631">
        <w:trPr>
          <w:gridBefore w:val="1"/>
          <w:wBefore w:w="284" w:type="dxa"/>
          <w:trHeight w:val="543"/>
        </w:trPr>
        <w:tc>
          <w:tcPr>
            <w:tcW w:w="1285" w:type="dxa"/>
            <w:shd w:val="clear" w:color="auto" w:fill="0074B5"/>
            <w:vAlign w:val="center"/>
          </w:tcPr>
          <w:p w14:paraId="04ED77BE" w14:textId="750F4E65" w:rsidR="004C09EC" w:rsidRPr="005461A6" w:rsidRDefault="005461A6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  <w:t>Subj.</w:t>
            </w:r>
          </w:p>
        </w:tc>
        <w:tc>
          <w:tcPr>
            <w:tcW w:w="2803" w:type="dxa"/>
            <w:gridSpan w:val="2"/>
            <w:vAlign w:val="center"/>
          </w:tcPr>
          <w:p w14:paraId="25177729" w14:textId="4685CDC4" w:rsidR="004C09EC" w:rsidRPr="00F73631" w:rsidRDefault="004C09EC" w:rsidP="00F7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1A6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AB122C" wp14:editId="73E4DB9A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603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46CB42F8" id="직사각형 5" o:spid="_x0000_s1026" style="position:absolute;left:0;text-align:left;margin-left:-5.35pt;margin-top:.05pt;width:3.5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B3341" w:rsidRPr="005461A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="00F73631" w:rsidRPr="00F73631">
              <w:rPr>
                <w:rFonts w:ascii="Times New Roman" w:hAnsi="Times New Roman" w:cs="Times New Roman"/>
                <w:sz w:val="20"/>
                <w:szCs w:val="20"/>
              </w:rPr>
              <w:t>Inte</w:t>
            </w:r>
            <w:r w:rsidR="0074510E">
              <w:rPr>
                <w:rFonts w:ascii="Times New Roman" w:hAnsi="Times New Roman" w:cs="Times New Roman"/>
                <w:sz w:val="20"/>
                <w:szCs w:val="20"/>
              </w:rPr>
              <w:t>ractive Computer</w:t>
            </w:r>
            <w:r w:rsidR="0074510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Graphic</w:t>
            </w:r>
            <w:r w:rsidR="005C5A1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4C09EC" w:rsidRPr="005461A6" w14:paraId="588845D2" w14:textId="77777777" w:rsidTr="00F73631">
        <w:trPr>
          <w:gridBefore w:val="1"/>
          <w:wBefore w:w="284" w:type="dxa"/>
          <w:trHeight w:val="85"/>
        </w:trPr>
        <w:tc>
          <w:tcPr>
            <w:tcW w:w="1285" w:type="dxa"/>
            <w:shd w:val="clear" w:color="auto" w:fill="auto"/>
            <w:vAlign w:val="center"/>
          </w:tcPr>
          <w:p w14:paraId="7C9AC385" w14:textId="77777777" w:rsidR="00090AE9" w:rsidRPr="005461A6" w:rsidRDefault="00090AE9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  <w:vAlign w:val="center"/>
          </w:tcPr>
          <w:p w14:paraId="584BBB7A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  <w:vAlign w:val="center"/>
          </w:tcPr>
          <w:p w14:paraId="6C642264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C09EC" w:rsidRPr="005461A6" w14:paraId="670F4F30" w14:textId="77777777" w:rsidTr="00F73631">
        <w:trPr>
          <w:gridBefore w:val="1"/>
          <w:wBefore w:w="284" w:type="dxa"/>
          <w:trHeight w:val="543"/>
        </w:trPr>
        <w:tc>
          <w:tcPr>
            <w:tcW w:w="1285" w:type="dxa"/>
            <w:shd w:val="clear" w:color="auto" w:fill="0074B5"/>
            <w:vAlign w:val="center"/>
          </w:tcPr>
          <w:p w14:paraId="7EEB6DEA" w14:textId="673F5F6B" w:rsidR="004C09EC" w:rsidRPr="005461A6" w:rsidRDefault="005461A6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  <w:t>Dept.</w:t>
            </w:r>
          </w:p>
        </w:tc>
        <w:tc>
          <w:tcPr>
            <w:tcW w:w="2803" w:type="dxa"/>
            <w:gridSpan w:val="2"/>
            <w:vAlign w:val="center"/>
          </w:tcPr>
          <w:p w14:paraId="28E4A80A" w14:textId="48890B92" w:rsidR="004C09EC" w:rsidRPr="00F73631" w:rsidRDefault="004C09EC" w:rsidP="00F736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61A6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C996F0" wp14:editId="29B02F8F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384</wp:posOffset>
                      </wp:positionV>
                      <wp:extent cx="45085" cy="345440"/>
                      <wp:effectExtent l="0" t="0" r="31115" b="35560"/>
                      <wp:wrapThrough wrapText="bothSides">
                        <wp:wrapPolygon edited="0">
                          <wp:start x="0" y="0"/>
                          <wp:lineTo x="0" y="22235"/>
                          <wp:lineTo x="24338" y="22235"/>
                          <wp:lineTo x="24338" y="0"/>
                          <wp:lineTo x="0" y="0"/>
                        </wp:wrapPolygon>
                      </wp:wrapThrough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5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6F24BEBE" id="직사각형 7" o:spid="_x0000_s1026" style="position:absolute;left:0;text-align:left;margin-left:-5.35pt;margin-top:.05pt;width:3.5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B3341" w:rsidRPr="005461A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="00F73631">
              <w:rPr>
                <w:rFonts w:ascii="Times New Roman" w:hAnsi="Times New Roman" w:cs="Times New Roman"/>
                <w:sz w:val="20"/>
                <w:szCs w:val="20"/>
              </w:rPr>
              <w:t>Computer Science</w:t>
            </w:r>
            <w:r w:rsidR="00F7363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  and Engineering</w:t>
            </w:r>
          </w:p>
        </w:tc>
      </w:tr>
      <w:tr w:rsidR="004C09EC" w:rsidRPr="005461A6" w14:paraId="666D4B72" w14:textId="77777777" w:rsidTr="00F73631">
        <w:trPr>
          <w:gridBefore w:val="1"/>
          <w:wBefore w:w="284" w:type="dxa"/>
          <w:trHeight w:val="85"/>
        </w:trPr>
        <w:tc>
          <w:tcPr>
            <w:tcW w:w="1285" w:type="dxa"/>
            <w:shd w:val="clear" w:color="auto" w:fill="auto"/>
            <w:vAlign w:val="center"/>
          </w:tcPr>
          <w:p w14:paraId="515DD02F" w14:textId="77777777" w:rsidR="00090AE9" w:rsidRPr="005461A6" w:rsidRDefault="00090AE9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  <w:vAlign w:val="center"/>
          </w:tcPr>
          <w:p w14:paraId="17087C8F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  <w:vAlign w:val="center"/>
          </w:tcPr>
          <w:p w14:paraId="3B9F397D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C09EC" w:rsidRPr="005461A6" w14:paraId="1FD6B219" w14:textId="77777777" w:rsidTr="00F73631">
        <w:trPr>
          <w:gridBefore w:val="1"/>
          <w:wBefore w:w="284" w:type="dxa"/>
          <w:trHeight w:val="543"/>
        </w:trPr>
        <w:tc>
          <w:tcPr>
            <w:tcW w:w="1285" w:type="dxa"/>
            <w:shd w:val="clear" w:color="auto" w:fill="0074B5"/>
            <w:vAlign w:val="center"/>
          </w:tcPr>
          <w:p w14:paraId="09F448DB" w14:textId="3EF763EC" w:rsidR="004C09EC" w:rsidRPr="005461A6" w:rsidRDefault="005461A6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  <w:t>Std. ID</w:t>
            </w:r>
          </w:p>
        </w:tc>
        <w:tc>
          <w:tcPr>
            <w:tcW w:w="2803" w:type="dxa"/>
            <w:gridSpan w:val="2"/>
            <w:vAlign w:val="center"/>
          </w:tcPr>
          <w:p w14:paraId="7B9BB75F" w14:textId="67C2BAF9" w:rsidR="004C09EC" w:rsidRPr="005461A6" w:rsidRDefault="004C09EC" w:rsidP="00F7363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1D4788" wp14:editId="694E0A4A">
                      <wp:simplePos x="0" y="0"/>
                      <wp:positionH relativeFrom="column">
                        <wp:posOffset>-68062</wp:posOffset>
                      </wp:positionH>
                      <wp:positionV relativeFrom="paragraph">
                        <wp:posOffset>165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00552865" id="직사각형 8" o:spid="_x0000_s1026" style="position:absolute;left:0;text-align:left;margin-left:-5.35pt;margin-top:0;width:3.5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B3341" w:rsidRPr="005461A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Pr="005461A6">
              <w:rPr>
                <w:rFonts w:ascii="Times New Roman" w:hAnsi="Times New Roman" w:cs="Times New Roman"/>
                <w:sz w:val="30"/>
                <w:szCs w:val="30"/>
              </w:rPr>
              <w:t>20145337</w:t>
            </w:r>
          </w:p>
        </w:tc>
      </w:tr>
      <w:tr w:rsidR="004C09EC" w:rsidRPr="005461A6" w14:paraId="257AD371" w14:textId="77777777" w:rsidTr="00F73631">
        <w:trPr>
          <w:gridBefore w:val="1"/>
          <w:wBefore w:w="284" w:type="dxa"/>
          <w:trHeight w:val="85"/>
        </w:trPr>
        <w:tc>
          <w:tcPr>
            <w:tcW w:w="1285" w:type="dxa"/>
            <w:shd w:val="clear" w:color="auto" w:fill="auto"/>
            <w:vAlign w:val="center"/>
          </w:tcPr>
          <w:p w14:paraId="0A7B22DB" w14:textId="348BE2F6" w:rsidR="00090AE9" w:rsidRPr="005461A6" w:rsidRDefault="00CB3341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  <w:t xml:space="preserve"> </w:t>
            </w:r>
          </w:p>
          <w:p w14:paraId="30F4E0C2" w14:textId="77777777" w:rsidR="00090AE9" w:rsidRPr="005461A6" w:rsidRDefault="00090AE9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  <w:vAlign w:val="center"/>
          </w:tcPr>
          <w:p w14:paraId="3D5F4AF8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  <w:vAlign w:val="center"/>
          </w:tcPr>
          <w:p w14:paraId="0BCBD36E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C09EC" w:rsidRPr="005461A6" w14:paraId="037E63C2" w14:textId="77777777" w:rsidTr="00F73631">
        <w:trPr>
          <w:gridBefore w:val="1"/>
          <w:wBefore w:w="284" w:type="dxa"/>
          <w:trHeight w:val="543"/>
        </w:trPr>
        <w:tc>
          <w:tcPr>
            <w:tcW w:w="1285" w:type="dxa"/>
            <w:shd w:val="clear" w:color="auto" w:fill="0074B5"/>
            <w:vAlign w:val="center"/>
          </w:tcPr>
          <w:p w14:paraId="740E5D88" w14:textId="4DD034AF" w:rsidR="004C09EC" w:rsidRPr="005461A6" w:rsidRDefault="005461A6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  <w:t>Name</w:t>
            </w:r>
          </w:p>
        </w:tc>
        <w:tc>
          <w:tcPr>
            <w:tcW w:w="2803" w:type="dxa"/>
            <w:gridSpan w:val="2"/>
            <w:vAlign w:val="center"/>
          </w:tcPr>
          <w:p w14:paraId="66270F2F" w14:textId="2E94AEAB" w:rsidR="004C09EC" w:rsidRPr="005461A6" w:rsidRDefault="004C09EC" w:rsidP="00F7363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EDA992" wp14:editId="2EFAD40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0</wp:posOffset>
                      </wp:positionV>
                      <wp:extent cx="45085" cy="34163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2420E265" id="직사각형 9" o:spid="_x0000_s1026" style="position:absolute;left:0;text-align:left;margin-left:-5.1pt;margin-top:0;width:3.5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B3341" w:rsidRPr="005461A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="005461A6">
              <w:rPr>
                <w:rFonts w:ascii="Times New Roman" w:hAnsi="Times New Roman" w:cs="Times New Roman"/>
                <w:sz w:val="30"/>
                <w:szCs w:val="30"/>
              </w:rPr>
              <w:t>Junhyuck Woo</w:t>
            </w:r>
          </w:p>
        </w:tc>
      </w:tr>
      <w:tr w:rsidR="004C09EC" w:rsidRPr="005461A6" w14:paraId="495E270A" w14:textId="77777777" w:rsidTr="00F73631">
        <w:trPr>
          <w:gridBefore w:val="1"/>
          <w:wBefore w:w="284" w:type="dxa"/>
          <w:trHeight w:val="85"/>
        </w:trPr>
        <w:tc>
          <w:tcPr>
            <w:tcW w:w="1285" w:type="dxa"/>
            <w:shd w:val="clear" w:color="auto" w:fill="auto"/>
            <w:vAlign w:val="center"/>
          </w:tcPr>
          <w:p w14:paraId="22C5A940" w14:textId="77777777" w:rsidR="00090AE9" w:rsidRPr="005461A6" w:rsidRDefault="00090AE9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  <w:vAlign w:val="center"/>
          </w:tcPr>
          <w:p w14:paraId="13FAB054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  <w:vAlign w:val="center"/>
          </w:tcPr>
          <w:p w14:paraId="134B4336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C09EC" w:rsidRPr="005461A6" w14:paraId="631B5373" w14:textId="77777777" w:rsidTr="00F73631">
        <w:trPr>
          <w:gridBefore w:val="1"/>
          <w:wBefore w:w="284" w:type="dxa"/>
          <w:trHeight w:val="543"/>
        </w:trPr>
        <w:tc>
          <w:tcPr>
            <w:tcW w:w="1285" w:type="dxa"/>
            <w:shd w:val="clear" w:color="auto" w:fill="0074B5"/>
            <w:vAlign w:val="center"/>
          </w:tcPr>
          <w:p w14:paraId="3C0C7BDB" w14:textId="2A61A168" w:rsidR="004C09EC" w:rsidRPr="005461A6" w:rsidRDefault="005461A6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b/>
                <w:color w:val="FFFFFF" w:themeColor="background1"/>
                <w:sz w:val="30"/>
                <w:szCs w:val="30"/>
              </w:rPr>
              <w:t>Date</w:t>
            </w:r>
          </w:p>
        </w:tc>
        <w:tc>
          <w:tcPr>
            <w:tcW w:w="2803" w:type="dxa"/>
            <w:gridSpan w:val="2"/>
            <w:vAlign w:val="center"/>
          </w:tcPr>
          <w:p w14:paraId="45F85680" w14:textId="2F730B76" w:rsidR="004C09EC" w:rsidRPr="005461A6" w:rsidRDefault="004C09EC" w:rsidP="00F7363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461A6"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9A7DDB" wp14:editId="32DB0EEE">
                      <wp:simplePos x="0" y="0"/>
                      <wp:positionH relativeFrom="column">
                        <wp:posOffset>-64439</wp:posOffset>
                      </wp:positionH>
                      <wp:positionV relativeFrom="paragraph">
                        <wp:posOffset>171</wp:posOffset>
                      </wp:positionV>
                      <wp:extent cx="45085" cy="342000"/>
                      <wp:effectExtent l="0" t="0" r="31115" b="13970"/>
                      <wp:wrapThrough wrapText="bothSides">
                        <wp:wrapPolygon edited="0">
                          <wp:start x="0" y="0"/>
                          <wp:lineTo x="0" y="20877"/>
                          <wp:lineTo x="24338" y="20877"/>
                          <wp:lineTo x="24338" y="0"/>
                          <wp:lineTo x="0" y="0"/>
                        </wp:wrapPolygon>
                      </wp:wrapThrough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4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2D2E"/>
                              </a:solidFill>
                              <a:ln>
                                <a:solidFill>
                                  <a:srgbClr val="EC2D2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w14:anchorId="104F5EB5" id="직사각형 10" o:spid="_x0000_s1026" style="position:absolute;left:0;text-align:left;margin-left:-5.05pt;margin-top:0;width:3.55pt;height:2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" fillcolor="#ec2d2e" strokecolor="#ec2d2e" strokeweight="1pt">
                      <w10:wrap type="through"/>
                    </v:rect>
                  </w:pict>
                </mc:Fallback>
              </mc:AlternateContent>
            </w:r>
            <w:r w:rsidR="00CB3341" w:rsidRPr="005461A6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="00F73631">
              <w:rPr>
                <w:rFonts w:ascii="Times New Roman" w:hAnsi="Times New Roman" w:cs="Times New Roman"/>
                <w:sz w:val="30"/>
                <w:szCs w:val="30"/>
              </w:rPr>
              <w:t>Sep. / 11</w:t>
            </w:r>
            <w:r w:rsidR="005461A6">
              <w:rPr>
                <w:rFonts w:ascii="Times New Roman" w:hAnsi="Times New Roman" w:cs="Times New Roman"/>
                <w:sz w:val="30"/>
                <w:szCs w:val="30"/>
              </w:rPr>
              <w:t>/ 2018</w:t>
            </w:r>
          </w:p>
        </w:tc>
      </w:tr>
      <w:tr w:rsidR="004C09EC" w:rsidRPr="005461A6" w14:paraId="2938F64D" w14:textId="77777777" w:rsidTr="00F73631">
        <w:trPr>
          <w:gridBefore w:val="1"/>
          <w:wBefore w:w="284" w:type="dxa"/>
          <w:trHeight w:val="85"/>
        </w:trPr>
        <w:tc>
          <w:tcPr>
            <w:tcW w:w="1285" w:type="dxa"/>
            <w:shd w:val="clear" w:color="auto" w:fill="auto"/>
            <w:vAlign w:val="center"/>
          </w:tcPr>
          <w:p w14:paraId="2A5D52A6" w14:textId="77777777" w:rsidR="00090AE9" w:rsidRPr="005461A6" w:rsidRDefault="00090AE9" w:rsidP="00F73631">
            <w:pPr>
              <w:rPr>
                <w:rFonts w:ascii="Times New Roman" w:hAnsi="Times New Roman" w:cs="Times New Roman"/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35" w:type="dxa"/>
            <w:vAlign w:val="center"/>
          </w:tcPr>
          <w:p w14:paraId="5938650C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  <w:vAlign w:val="center"/>
          </w:tcPr>
          <w:p w14:paraId="638966C8" w14:textId="77777777" w:rsidR="00090AE9" w:rsidRPr="005461A6" w:rsidRDefault="00090AE9" w:rsidP="00F7363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C09EC" w:rsidRPr="005461A6" w14:paraId="32335973" w14:textId="77777777" w:rsidTr="005461A6">
        <w:trPr>
          <w:trHeight w:val="85"/>
        </w:trPr>
        <w:tc>
          <w:tcPr>
            <w:tcW w:w="1569" w:type="dxa"/>
            <w:gridSpan w:val="2"/>
            <w:shd w:val="clear" w:color="auto" w:fill="auto"/>
          </w:tcPr>
          <w:p w14:paraId="6A4B7FC2" w14:textId="77777777" w:rsidR="00090AE9" w:rsidRPr="005461A6" w:rsidRDefault="00090AE9" w:rsidP="005461A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35" w:type="dxa"/>
          </w:tcPr>
          <w:p w14:paraId="6D711C5A" w14:textId="77777777" w:rsidR="00090AE9" w:rsidRPr="005461A6" w:rsidRDefault="00090AE9" w:rsidP="005461A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68" w:type="dxa"/>
          </w:tcPr>
          <w:p w14:paraId="27599199" w14:textId="77777777" w:rsidR="00090AE9" w:rsidRPr="005461A6" w:rsidRDefault="00090AE9" w:rsidP="005461A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76FB5376" w14:textId="77777777" w:rsidR="004C09EC" w:rsidRPr="005461A6" w:rsidRDefault="004C09EC" w:rsidP="005E7AB6">
      <w:pPr>
        <w:widowControl/>
        <w:wordWrap/>
        <w:jc w:val="left"/>
        <w:rPr>
          <w:rFonts w:ascii="Times New Roman" w:hAnsi="Times New Roman" w:cs="Times New Roman"/>
        </w:rPr>
      </w:pPr>
    </w:p>
    <w:p w14:paraId="108F63B0" w14:textId="5B85DD5C" w:rsidR="00D24E4F" w:rsidRPr="005461A6" w:rsidRDefault="004C09EC" w:rsidP="00C71BFF">
      <w:pPr>
        <w:widowControl/>
        <w:wordWrap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3B372CB" wp14:editId="68F64B7D">
            <wp:simplePos x="0" y="0"/>
            <wp:positionH relativeFrom="column">
              <wp:posOffset>-1975251</wp:posOffset>
            </wp:positionH>
            <wp:positionV relativeFrom="paragraph">
              <wp:posOffset>2640998</wp:posOffset>
            </wp:positionV>
            <wp:extent cx="7005600" cy="7005600"/>
            <wp:effectExtent l="0" t="0" r="5080" b="508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600" cy="70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61A6">
        <w:rPr>
          <w:rFonts w:ascii="Times New Roman" w:hAnsi="Times New Roman" w:cs="Times New Roman"/>
        </w:rPr>
        <w:br w:type="page"/>
      </w:r>
    </w:p>
    <w:p w14:paraId="4FDE7B30" w14:textId="5C134F72" w:rsidR="00690A0B" w:rsidRPr="005461A6" w:rsidRDefault="00690A0B" w:rsidP="00C71BFF">
      <w:pPr>
        <w:widowControl/>
        <w:wordWrap/>
        <w:jc w:val="left"/>
        <w:rPr>
          <w:rFonts w:ascii="Times New Roman" w:hAnsi="Times New Roman" w:cs="Times New Roman"/>
          <w:b/>
          <w:color w:val="0074B5"/>
          <w:sz w:val="80"/>
          <w:szCs w:val="80"/>
        </w:rPr>
      </w:pPr>
      <w:r w:rsidRPr="005461A6">
        <w:rPr>
          <w:rFonts w:ascii="Times New Roman" w:hAnsi="Times New Roman" w:cs="Times New Roman"/>
          <w:b/>
          <w:color w:val="0074B5"/>
          <w:sz w:val="80"/>
          <w:szCs w:val="80"/>
        </w:rPr>
        <w:lastRenderedPageBreak/>
        <w:t>Contents</w:t>
      </w:r>
    </w:p>
    <w:p w14:paraId="664BCF49" w14:textId="77777777" w:rsidR="00A05A03" w:rsidRPr="005461A6" w:rsidRDefault="00A05A03" w:rsidP="00C71BFF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7C9B8FDC" w14:textId="3DD7A8F8" w:rsidR="00225F29" w:rsidRPr="00124C8A" w:rsidRDefault="00225F29" w:rsidP="00225F29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Lecture</w:t>
      </w:r>
      <w:bookmarkStart w:id="0" w:name="_GoBack"/>
      <w:bookmarkEnd w:id="0"/>
    </w:p>
    <w:p w14:paraId="76EAE9FF" w14:textId="77777777" w:rsidR="00225F29" w:rsidRPr="005461A6" w:rsidRDefault="00225F29" w:rsidP="00225F29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3D800D23" w14:textId="5F5077C4" w:rsidR="00225F29" w:rsidRPr="005461A6" w:rsidRDefault="00225F29" w:rsidP="00225F29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Project 1</w:t>
      </w:r>
    </w:p>
    <w:p w14:paraId="7092C3F4" w14:textId="77777777" w:rsidR="00606BA4" w:rsidRPr="005461A6" w:rsidRDefault="00606BA4" w:rsidP="00606BA4">
      <w:pPr>
        <w:pStyle w:val="a6"/>
        <w:widowControl/>
        <w:wordWrap/>
        <w:ind w:leftChars="0" w:left="622"/>
        <w:jc w:val="left"/>
        <w:rPr>
          <w:rFonts w:ascii="Times New Roman" w:hAnsi="Times New Roman" w:cs="Times New Roman"/>
          <w:sz w:val="10"/>
          <w:szCs w:val="10"/>
        </w:rPr>
      </w:pPr>
    </w:p>
    <w:p w14:paraId="3A9DA214" w14:textId="02FEC44F" w:rsidR="0013119A" w:rsidRPr="00124C8A" w:rsidRDefault="00111439" w:rsidP="00124C8A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Project </w:t>
      </w:r>
      <w:r w:rsidR="00124C8A">
        <w:rPr>
          <w:rFonts w:ascii="Times New Roman" w:hAnsi="Times New Roman" w:cs="Times New Roman"/>
          <w:sz w:val="30"/>
          <w:szCs w:val="30"/>
        </w:rPr>
        <w:t>2</w:t>
      </w:r>
    </w:p>
    <w:p w14:paraId="18DF0CF4" w14:textId="33BB0947" w:rsidR="00606BA4" w:rsidRPr="005461A6" w:rsidRDefault="00606BA4" w:rsidP="00606BA4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5D806C14" w14:textId="0CBC4D4F" w:rsidR="00111439" w:rsidRPr="00124C8A" w:rsidRDefault="00111439" w:rsidP="00111439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Project </w:t>
      </w:r>
      <w:r>
        <w:rPr>
          <w:rFonts w:ascii="Times New Roman" w:hAnsi="Times New Roman" w:cs="Times New Roman"/>
          <w:sz w:val="30"/>
          <w:szCs w:val="30"/>
        </w:rPr>
        <w:t>3</w:t>
      </w:r>
    </w:p>
    <w:p w14:paraId="22BF11A9" w14:textId="77777777" w:rsidR="00111439" w:rsidRPr="005461A6" w:rsidRDefault="00111439" w:rsidP="00111439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506B8462" w14:textId="4AEF5359" w:rsidR="00111439" w:rsidRPr="00124C8A" w:rsidRDefault="00111439" w:rsidP="00111439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Project 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47C27A12" w14:textId="77777777" w:rsidR="00111439" w:rsidRPr="005461A6" w:rsidRDefault="00111439" w:rsidP="00111439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705D63C3" w14:textId="0F7B8FFD" w:rsidR="00111439" w:rsidRPr="00124C8A" w:rsidRDefault="00111439" w:rsidP="00111439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Final Project</w:t>
      </w:r>
    </w:p>
    <w:p w14:paraId="49C92866" w14:textId="2F933906" w:rsidR="00111439" w:rsidRPr="005461A6" w:rsidRDefault="00111439" w:rsidP="00111439">
      <w:pPr>
        <w:widowControl/>
        <w:wordWrap/>
        <w:jc w:val="left"/>
        <w:rPr>
          <w:rFonts w:ascii="Times New Roman" w:hAnsi="Times New Roman" w:cs="Times New Roman"/>
          <w:sz w:val="10"/>
          <w:szCs w:val="10"/>
        </w:rPr>
      </w:pPr>
    </w:p>
    <w:p w14:paraId="34A7C2CC" w14:textId="6D171A5A" w:rsidR="0013119A" w:rsidRPr="005461A6" w:rsidRDefault="0013119A" w:rsidP="0013119A">
      <w:pPr>
        <w:pStyle w:val="a6"/>
        <w:widowControl/>
        <w:numPr>
          <w:ilvl w:val="0"/>
          <w:numId w:val="8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 w:rsidRPr="005461A6">
        <w:rPr>
          <w:rFonts w:ascii="Times New Roman" w:hAnsi="Times New Roman" w:cs="Times New Roman"/>
          <w:sz w:val="30"/>
          <w:szCs w:val="30"/>
        </w:rPr>
        <w:t>Appendix</w:t>
      </w:r>
    </w:p>
    <w:p w14:paraId="462CF87A" w14:textId="10F83134" w:rsidR="0013119A" w:rsidRPr="005461A6" w:rsidRDefault="00F177A4" w:rsidP="0013119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 w:rsidRPr="005461A6">
        <w:rPr>
          <w:rFonts w:ascii="Times New Roman" w:hAnsi="Times New Roman" w:cs="Times New Roman"/>
          <w:sz w:val="30"/>
          <w:szCs w:val="30"/>
        </w:rPr>
        <w:t>Running time chart with C</w:t>
      </w:r>
    </w:p>
    <w:p w14:paraId="7695E9D0" w14:textId="1C846405" w:rsidR="0013119A" w:rsidRPr="005461A6" w:rsidRDefault="0059634D" w:rsidP="0013119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 w:rsidRPr="005461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764D9ACB" wp14:editId="0343DB90">
            <wp:simplePos x="0" y="0"/>
            <wp:positionH relativeFrom="column">
              <wp:posOffset>452870</wp:posOffset>
            </wp:positionH>
            <wp:positionV relativeFrom="paragraph">
              <wp:posOffset>329969</wp:posOffset>
            </wp:positionV>
            <wp:extent cx="8200813" cy="8200813"/>
            <wp:effectExtent l="0" t="0" r="3810" b="381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813" cy="8200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7A4" w:rsidRPr="005461A6">
        <w:rPr>
          <w:rFonts w:ascii="Times New Roman" w:hAnsi="Times New Roman" w:cs="Times New Roman"/>
          <w:sz w:val="30"/>
          <w:szCs w:val="30"/>
        </w:rPr>
        <w:t>Running time chart with Python</w:t>
      </w:r>
    </w:p>
    <w:p w14:paraId="5E2C9379" w14:textId="47BCBE23" w:rsidR="00F177A4" w:rsidRPr="005461A6" w:rsidRDefault="00F177A4" w:rsidP="0013119A">
      <w:pPr>
        <w:pStyle w:val="a6"/>
        <w:widowControl/>
        <w:numPr>
          <w:ilvl w:val="0"/>
          <w:numId w:val="9"/>
        </w:numPr>
        <w:wordWrap/>
        <w:ind w:leftChars="0"/>
        <w:jc w:val="left"/>
        <w:rPr>
          <w:rFonts w:ascii="Times New Roman" w:hAnsi="Times New Roman" w:cs="Times New Roman"/>
          <w:sz w:val="30"/>
          <w:szCs w:val="30"/>
        </w:rPr>
      </w:pPr>
      <w:r w:rsidRPr="005461A6">
        <w:rPr>
          <w:rFonts w:ascii="Times New Roman" w:hAnsi="Times New Roman" w:cs="Times New Roman"/>
          <w:sz w:val="30"/>
          <w:szCs w:val="30"/>
        </w:rPr>
        <w:t>Python Code</w:t>
      </w:r>
    </w:p>
    <w:p w14:paraId="21F469DE" w14:textId="6DBFDEEE" w:rsidR="00D24E4F" w:rsidRPr="005461A6" w:rsidRDefault="00D24E4F">
      <w:pPr>
        <w:widowControl/>
        <w:wordWrap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br w:type="page"/>
      </w:r>
    </w:p>
    <w:p w14:paraId="3EB06B6B" w14:textId="7F4D0078" w:rsidR="00C71BFF" w:rsidRPr="005461A6" w:rsidRDefault="00CB6ED7" w:rsidP="00C71BFF">
      <w:pPr>
        <w:widowControl/>
        <w:wordWrap/>
        <w:jc w:val="left"/>
        <w:rPr>
          <w:rFonts w:ascii="Times New Roman" w:hAnsi="Times New Roman" w:cs="Times New Roman"/>
          <w:b/>
          <w:color w:val="0074B5"/>
          <w:sz w:val="30"/>
          <w:szCs w:val="30"/>
        </w:rPr>
      </w:pPr>
      <w:r>
        <w:rPr>
          <w:rFonts w:ascii="Times New Roman" w:hAnsi="Times New Roman" w:cs="Times New Roman"/>
          <w:b/>
          <w:color w:val="0074B5"/>
          <w:sz w:val="30"/>
          <w:szCs w:val="30"/>
        </w:rPr>
        <w:lastRenderedPageBreak/>
        <w:t>Project 1</w:t>
      </w:r>
    </w:p>
    <w:p w14:paraId="1115B833" w14:textId="5A1B1EC1" w:rsidR="00C71BFF" w:rsidRPr="005461A6" w:rsidRDefault="00C71BFF" w:rsidP="00C71BFF">
      <w:pPr>
        <w:pStyle w:val="a6"/>
        <w:widowControl/>
        <w:numPr>
          <w:ilvl w:val="0"/>
          <w:numId w:val="2"/>
        </w:numPr>
        <w:wordWrap/>
        <w:ind w:leftChars="0"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t>Running time of sorting algorithms</w:t>
      </w:r>
    </w:p>
    <w:p w14:paraId="3166130B" w14:textId="77777777" w:rsidR="007A1E98" w:rsidRPr="005461A6" w:rsidRDefault="007A1E98" w:rsidP="007A1E98">
      <w:pPr>
        <w:pStyle w:val="a6"/>
        <w:widowControl/>
        <w:wordWrap/>
        <w:ind w:leftChars="0" w:left="501"/>
        <w:jc w:val="left"/>
        <w:rPr>
          <w:rFonts w:ascii="Times New Roman" w:hAnsi="Times New Roman" w:cs="Times New Roman"/>
        </w:rPr>
      </w:pPr>
    </w:p>
    <w:p w14:paraId="2CED947C" w14:textId="3E30509D" w:rsidR="007A1E98" w:rsidRPr="005461A6" w:rsidRDefault="00C71BFF" w:rsidP="006D5E92">
      <w:pPr>
        <w:pStyle w:val="a6"/>
        <w:widowControl/>
        <w:numPr>
          <w:ilvl w:val="0"/>
          <w:numId w:val="2"/>
        </w:numPr>
        <w:wordWrap/>
        <w:ind w:leftChars="0"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t>Running time of sortin</w:t>
      </w:r>
      <w:r w:rsidR="007A1E98" w:rsidRPr="005461A6">
        <w:rPr>
          <w:rFonts w:ascii="Times New Roman" w:hAnsi="Times New Roman" w:cs="Times New Roman"/>
        </w:rPr>
        <w:t>g algorithms (</w:t>
      </w:r>
      <w:r w:rsidRPr="005461A6">
        <w:rPr>
          <w:rFonts w:ascii="Times New Roman" w:hAnsi="Times New Roman" w:cs="Times New Roman"/>
        </w:rPr>
        <w:t>Log – Log scale</w:t>
      </w:r>
      <w:r w:rsidR="007A1E98" w:rsidRPr="005461A6">
        <w:rPr>
          <w:rFonts w:ascii="Times New Roman" w:hAnsi="Times New Roman" w:cs="Times New Roman"/>
        </w:rPr>
        <w:t>)</w:t>
      </w:r>
      <w:r w:rsidR="001A379F" w:rsidRPr="005461A6">
        <w:rPr>
          <w:rFonts w:ascii="Times New Roman" w:hAnsi="Times New Roman" w:cs="Times New Roman"/>
        </w:rPr>
        <w:br/>
      </w:r>
    </w:p>
    <w:p w14:paraId="0D347C87" w14:textId="77777777" w:rsidR="009C39C2" w:rsidRPr="005461A6" w:rsidRDefault="001A379F" w:rsidP="00D4430D">
      <w:pPr>
        <w:pStyle w:val="a6"/>
        <w:widowControl/>
        <w:numPr>
          <w:ilvl w:val="0"/>
          <w:numId w:val="2"/>
        </w:numPr>
        <w:wordWrap/>
        <w:ind w:leftChars="0"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t>Conclusion</w:t>
      </w:r>
    </w:p>
    <w:p w14:paraId="6E0DE64D" w14:textId="77777777" w:rsidR="00366D89" w:rsidRPr="005461A6" w:rsidRDefault="00366D89">
      <w:pPr>
        <w:widowControl/>
        <w:wordWrap/>
        <w:jc w:val="left"/>
        <w:rPr>
          <w:rFonts w:ascii="Times New Roman" w:hAnsi="Times New Roman" w:cs="Times New Roman"/>
          <w:b/>
          <w:color w:val="0074B5"/>
          <w:sz w:val="30"/>
          <w:szCs w:val="30"/>
        </w:rPr>
      </w:pPr>
      <w:r w:rsidRPr="005461A6">
        <w:rPr>
          <w:rFonts w:ascii="Times New Roman" w:hAnsi="Times New Roman" w:cs="Times New Roman"/>
          <w:b/>
          <w:color w:val="0074B5"/>
          <w:sz w:val="30"/>
          <w:szCs w:val="30"/>
        </w:rPr>
        <w:br w:type="page"/>
      </w:r>
    </w:p>
    <w:p w14:paraId="3AC16353" w14:textId="250FE697" w:rsidR="00C71BFF" w:rsidRPr="005461A6" w:rsidRDefault="00EF6176">
      <w:pPr>
        <w:widowControl/>
        <w:wordWrap/>
        <w:jc w:val="left"/>
        <w:rPr>
          <w:rFonts w:ascii="Times New Roman" w:hAnsi="Times New Roman" w:cs="Times New Roman"/>
          <w:b/>
          <w:color w:val="0074B5"/>
          <w:sz w:val="30"/>
          <w:szCs w:val="30"/>
        </w:rPr>
      </w:pPr>
      <w:r w:rsidRPr="005461A6">
        <w:rPr>
          <w:rFonts w:ascii="Times New Roman" w:hAnsi="Times New Roman" w:cs="Times New Roman"/>
          <w:b/>
          <w:color w:val="0074B5"/>
          <w:sz w:val="30"/>
          <w:szCs w:val="30"/>
        </w:rPr>
        <w:lastRenderedPageBreak/>
        <w:t>Algorithms implemented by Python</w:t>
      </w:r>
    </w:p>
    <w:p w14:paraId="0D30A37D" w14:textId="5554120D" w:rsidR="00E86F12" w:rsidRPr="005461A6" w:rsidRDefault="007149DF" w:rsidP="00E86F12">
      <w:pPr>
        <w:pStyle w:val="a6"/>
        <w:widowControl/>
        <w:numPr>
          <w:ilvl w:val="0"/>
          <w:numId w:val="6"/>
        </w:numPr>
        <w:wordWrap/>
        <w:ind w:leftChars="0"/>
        <w:jc w:val="left"/>
        <w:rPr>
          <w:rFonts w:ascii="Times New Roman" w:hAnsi="Times New Roman" w:cs="Times New Roman"/>
        </w:rPr>
      </w:pPr>
      <w:bookmarkStart w:id="1" w:name="OLE_LINK1"/>
      <w:r w:rsidRPr="005461A6">
        <w:rPr>
          <w:rFonts w:ascii="Times New Roman" w:hAnsi="Times New Roman" w:cs="Times New Roman"/>
        </w:rPr>
        <w:t>Running time of sorting algorithms</w:t>
      </w:r>
      <w:bookmarkEnd w:id="1"/>
      <w:r w:rsidR="00C3422F" w:rsidRPr="005461A6">
        <w:rPr>
          <w:rFonts w:ascii="Times New Roman" w:hAnsi="Times New Roman" w:cs="Times New Roman"/>
        </w:rPr>
        <w:t xml:space="preserve"> (Theoretical result)</w:t>
      </w:r>
    </w:p>
    <w:p w14:paraId="5DA96E07" w14:textId="1F8C4A1D" w:rsidR="00E86F12" w:rsidRPr="005461A6" w:rsidRDefault="007149DF" w:rsidP="00376CE6">
      <w:pPr>
        <w:widowControl/>
        <w:wordWrap/>
        <w:rPr>
          <w:rFonts w:ascii="Times New Roman" w:hAnsi="Times New Roman" w:cs="Times New Roman"/>
          <w:sz w:val="10"/>
          <w:szCs w:val="10"/>
        </w:rPr>
      </w:pPr>
      <w:r w:rsidRPr="005461A6">
        <w:rPr>
          <w:rFonts w:ascii="Times New Roman" w:hAnsi="Times New Roman" w:cs="Times New Roman"/>
        </w:rPr>
        <w:br/>
      </w:r>
    </w:p>
    <w:p w14:paraId="3708B4F9" w14:textId="6D01977D" w:rsidR="00C3422F" w:rsidRPr="005461A6" w:rsidRDefault="00C3422F" w:rsidP="007149DF">
      <w:pPr>
        <w:pStyle w:val="a6"/>
        <w:widowControl/>
        <w:numPr>
          <w:ilvl w:val="0"/>
          <w:numId w:val="6"/>
        </w:numPr>
        <w:wordWrap/>
        <w:ind w:leftChars="0"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t>Running time of sorting algorithms (One of my data)</w:t>
      </w:r>
    </w:p>
    <w:p w14:paraId="711D99AF" w14:textId="77777777" w:rsidR="00C3422F" w:rsidRPr="005461A6" w:rsidRDefault="00C3422F" w:rsidP="00C3422F">
      <w:pPr>
        <w:pStyle w:val="a6"/>
        <w:widowControl/>
        <w:wordWrap/>
        <w:ind w:leftChars="0" w:left="501"/>
        <w:jc w:val="left"/>
        <w:rPr>
          <w:rFonts w:ascii="Times New Roman" w:hAnsi="Times New Roman" w:cs="Times New Roman"/>
        </w:rPr>
      </w:pPr>
    </w:p>
    <w:p w14:paraId="0962694B" w14:textId="4740524D" w:rsidR="007149DF" w:rsidRPr="005461A6" w:rsidRDefault="007149DF" w:rsidP="007149DF">
      <w:pPr>
        <w:pStyle w:val="a6"/>
        <w:widowControl/>
        <w:numPr>
          <w:ilvl w:val="0"/>
          <w:numId w:val="6"/>
        </w:numPr>
        <w:wordWrap/>
        <w:ind w:leftChars="0"/>
        <w:jc w:val="left"/>
        <w:rPr>
          <w:rFonts w:ascii="Times New Roman" w:hAnsi="Times New Roman" w:cs="Times New Roman"/>
        </w:rPr>
      </w:pPr>
      <w:r w:rsidRPr="005461A6">
        <w:rPr>
          <w:rFonts w:ascii="Times New Roman" w:hAnsi="Times New Roman" w:cs="Times New Roman"/>
        </w:rPr>
        <w:t>Conclusion</w:t>
      </w:r>
    </w:p>
    <w:p w14:paraId="09A221D4" w14:textId="77777777" w:rsidR="00366D89" w:rsidRPr="005461A6" w:rsidRDefault="00366D89" w:rsidP="00366D89">
      <w:pPr>
        <w:pStyle w:val="a6"/>
        <w:widowControl/>
        <w:wordWrap/>
        <w:ind w:leftChars="0" w:left="501"/>
        <w:jc w:val="left"/>
        <w:rPr>
          <w:rFonts w:ascii="Times New Roman" w:hAnsi="Times New Roman" w:cs="Times New Roman"/>
        </w:rPr>
      </w:pPr>
    </w:p>
    <w:p w14:paraId="15720B27" w14:textId="44110936" w:rsidR="00B254C5" w:rsidRPr="005461A6" w:rsidRDefault="00B254C5">
      <w:pPr>
        <w:widowControl/>
        <w:wordWrap/>
        <w:jc w:val="left"/>
        <w:rPr>
          <w:rFonts w:ascii="Times New Roman" w:hAnsi="Times New Roman" w:cs="Times New Roman"/>
          <w:sz w:val="20"/>
          <w:szCs w:val="20"/>
        </w:rPr>
      </w:pPr>
    </w:p>
    <w:sectPr w:rsidR="00B254C5" w:rsidRPr="005461A6" w:rsidSect="00E10838">
      <w:pgSz w:w="11900" w:h="16840"/>
      <w:pgMar w:top="1985" w:right="1701" w:bottom="1701" w:left="1701" w:header="850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EBFE3" w14:textId="77777777" w:rsidR="00A42ED6" w:rsidRDefault="00A42ED6" w:rsidP="00E10838">
      <w:r>
        <w:separator/>
      </w:r>
    </w:p>
  </w:endnote>
  <w:endnote w:type="continuationSeparator" w:id="0">
    <w:p w14:paraId="7D013F14" w14:textId="77777777" w:rsidR="00A42ED6" w:rsidRDefault="00A42ED6" w:rsidP="00E1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4B1D" w14:textId="77777777" w:rsidR="00A42ED6" w:rsidRDefault="00A42ED6" w:rsidP="00E10838">
      <w:r>
        <w:separator/>
      </w:r>
    </w:p>
  </w:footnote>
  <w:footnote w:type="continuationSeparator" w:id="0">
    <w:p w14:paraId="09CC7C78" w14:textId="77777777" w:rsidR="00A42ED6" w:rsidRDefault="00A42ED6" w:rsidP="00E1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513"/>
    <w:multiLevelType w:val="hybridMultilevel"/>
    <w:tmpl w:val="EF960A14"/>
    <w:lvl w:ilvl="0" w:tplc="590A35C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77024D"/>
    <w:multiLevelType w:val="hybridMultilevel"/>
    <w:tmpl w:val="86B66DE2"/>
    <w:lvl w:ilvl="0" w:tplc="ABAECC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82B2376"/>
    <w:multiLevelType w:val="hybridMultilevel"/>
    <w:tmpl w:val="2B305830"/>
    <w:lvl w:ilvl="0" w:tplc="17CE97D6">
      <w:numFmt w:val="bullet"/>
      <w:lvlText w:val="-"/>
      <w:lvlJc w:val="left"/>
      <w:pPr>
        <w:ind w:left="764" w:hanging="48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5" w:hanging="480"/>
      </w:pPr>
      <w:rPr>
        <w:rFonts w:ascii="Wingdings" w:hAnsi="Wingdings" w:hint="default"/>
      </w:rPr>
    </w:lvl>
  </w:abstractNum>
  <w:abstractNum w:abstractNumId="3" w15:restartNumberingAfterBreak="0">
    <w:nsid w:val="2FC83915"/>
    <w:multiLevelType w:val="hybridMultilevel"/>
    <w:tmpl w:val="EF960A14"/>
    <w:lvl w:ilvl="0" w:tplc="590A35C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6274B5"/>
    <w:multiLevelType w:val="hybridMultilevel"/>
    <w:tmpl w:val="6A00DAC2"/>
    <w:lvl w:ilvl="0" w:tplc="590A35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upperLetter"/>
      <w:lvlText w:val="%5.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upperLetter"/>
      <w:lvlText w:val="%8.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5AFD6BBC"/>
    <w:multiLevelType w:val="hybridMultilevel"/>
    <w:tmpl w:val="EF960A14"/>
    <w:lvl w:ilvl="0" w:tplc="590A35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5E34A19"/>
    <w:multiLevelType w:val="hybridMultilevel"/>
    <w:tmpl w:val="846ED6BC"/>
    <w:lvl w:ilvl="0" w:tplc="17CE97D6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B6A71F5"/>
    <w:multiLevelType w:val="hybridMultilevel"/>
    <w:tmpl w:val="34285F94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 w15:restartNumberingAfterBreak="0">
    <w:nsid w:val="7F5D6DE2"/>
    <w:multiLevelType w:val="hybridMultilevel"/>
    <w:tmpl w:val="8444970A"/>
    <w:lvl w:ilvl="0" w:tplc="04090013">
      <w:start w:val="1"/>
      <w:numFmt w:val="upperRoman"/>
      <w:lvlText w:val="%1."/>
      <w:lvlJc w:val="left"/>
      <w:pPr>
        <w:ind w:left="622" w:hanging="480"/>
      </w:pPr>
    </w:lvl>
    <w:lvl w:ilvl="1" w:tplc="04090019" w:tentative="1">
      <w:start w:val="1"/>
      <w:numFmt w:val="upperLetter"/>
      <w:lvlText w:val="%2.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upperLetter"/>
      <w:lvlText w:val="%5.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upperLetter"/>
      <w:lvlText w:val="%8.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attachedTemplate r:id="rId1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9EC"/>
    <w:rsid w:val="00000304"/>
    <w:rsid w:val="000660BC"/>
    <w:rsid w:val="00080526"/>
    <w:rsid w:val="00090AE9"/>
    <w:rsid w:val="00091EEE"/>
    <w:rsid w:val="00095DBC"/>
    <w:rsid w:val="000B12FB"/>
    <w:rsid w:val="000E533E"/>
    <w:rsid w:val="000F53FE"/>
    <w:rsid w:val="00111439"/>
    <w:rsid w:val="00124C8A"/>
    <w:rsid w:val="00127C9D"/>
    <w:rsid w:val="0013119A"/>
    <w:rsid w:val="00132CEE"/>
    <w:rsid w:val="0015069F"/>
    <w:rsid w:val="0019291E"/>
    <w:rsid w:val="001A379F"/>
    <w:rsid w:val="001B1B9B"/>
    <w:rsid w:val="001E51B5"/>
    <w:rsid w:val="001F7478"/>
    <w:rsid w:val="002034AD"/>
    <w:rsid w:val="00225F29"/>
    <w:rsid w:val="00232195"/>
    <w:rsid w:val="0027520E"/>
    <w:rsid w:val="00285268"/>
    <w:rsid w:val="00285854"/>
    <w:rsid w:val="00287B87"/>
    <w:rsid w:val="002A3A11"/>
    <w:rsid w:val="002C7458"/>
    <w:rsid w:val="002D0BAD"/>
    <w:rsid w:val="002D3F12"/>
    <w:rsid w:val="002E5AC5"/>
    <w:rsid w:val="002F6B99"/>
    <w:rsid w:val="00312448"/>
    <w:rsid w:val="00316F60"/>
    <w:rsid w:val="0032237B"/>
    <w:rsid w:val="003561E7"/>
    <w:rsid w:val="003600DD"/>
    <w:rsid w:val="00361240"/>
    <w:rsid w:val="00366D89"/>
    <w:rsid w:val="00376CE6"/>
    <w:rsid w:val="00394A9F"/>
    <w:rsid w:val="003D1757"/>
    <w:rsid w:val="003E002B"/>
    <w:rsid w:val="003E29E2"/>
    <w:rsid w:val="003E3916"/>
    <w:rsid w:val="003F26F1"/>
    <w:rsid w:val="00401044"/>
    <w:rsid w:val="004C09EC"/>
    <w:rsid w:val="004D576C"/>
    <w:rsid w:val="004D73B8"/>
    <w:rsid w:val="004E73DA"/>
    <w:rsid w:val="00523B4A"/>
    <w:rsid w:val="00533B1D"/>
    <w:rsid w:val="005461A6"/>
    <w:rsid w:val="005559A0"/>
    <w:rsid w:val="00563596"/>
    <w:rsid w:val="0057026F"/>
    <w:rsid w:val="00593634"/>
    <w:rsid w:val="0059634D"/>
    <w:rsid w:val="005B6A87"/>
    <w:rsid w:val="005C5A1D"/>
    <w:rsid w:val="005E686A"/>
    <w:rsid w:val="005E7AB6"/>
    <w:rsid w:val="00606BA4"/>
    <w:rsid w:val="00617037"/>
    <w:rsid w:val="00672654"/>
    <w:rsid w:val="00690A0B"/>
    <w:rsid w:val="006936D7"/>
    <w:rsid w:val="006C140C"/>
    <w:rsid w:val="006C3015"/>
    <w:rsid w:val="006D5E92"/>
    <w:rsid w:val="006D69CF"/>
    <w:rsid w:val="007149DF"/>
    <w:rsid w:val="00716639"/>
    <w:rsid w:val="00733321"/>
    <w:rsid w:val="0074510E"/>
    <w:rsid w:val="00786014"/>
    <w:rsid w:val="007A01A4"/>
    <w:rsid w:val="007A1E98"/>
    <w:rsid w:val="007D77DB"/>
    <w:rsid w:val="007F6D53"/>
    <w:rsid w:val="00800F0D"/>
    <w:rsid w:val="00801E04"/>
    <w:rsid w:val="0082037D"/>
    <w:rsid w:val="00820D44"/>
    <w:rsid w:val="008243AB"/>
    <w:rsid w:val="008644D1"/>
    <w:rsid w:val="008B0A8C"/>
    <w:rsid w:val="008D33F5"/>
    <w:rsid w:val="008F3D28"/>
    <w:rsid w:val="008F7A0C"/>
    <w:rsid w:val="00932556"/>
    <w:rsid w:val="0094019D"/>
    <w:rsid w:val="00950C00"/>
    <w:rsid w:val="00973F0D"/>
    <w:rsid w:val="009A7B0F"/>
    <w:rsid w:val="009B2C50"/>
    <w:rsid w:val="009C39C2"/>
    <w:rsid w:val="009C3FFD"/>
    <w:rsid w:val="009E55EF"/>
    <w:rsid w:val="009E7301"/>
    <w:rsid w:val="00A05A03"/>
    <w:rsid w:val="00A40802"/>
    <w:rsid w:val="00A42ED6"/>
    <w:rsid w:val="00A45949"/>
    <w:rsid w:val="00A5187E"/>
    <w:rsid w:val="00A61679"/>
    <w:rsid w:val="00A7552D"/>
    <w:rsid w:val="00AD7A7A"/>
    <w:rsid w:val="00B04D4E"/>
    <w:rsid w:val="00B1274C"/>
    <w:rsid w:val="00B254C5"/>
    <w:rsid w:val="00B34F4E"/>
    <w:rsid w:val="00B5081F"/>
    <w:rsid w:val="00B84409"/>
    <w:rsid w:val="00BA18C9"/>
    <w:rsid w:val="00BF7617"/>
    <w:rsid w:val="00C3422F"/>
    <w:rsid w:val="00C417EF"/>
    <w:rsid w:val="00C71BFF"/>
    <w:rsid w:val="00C7400B"/>
    <w:rsid w:val="00C84005"/>
    <w:rsid w:val="00CB3341"/>
    <w:rsid w:val="00CB6ED7"/>
    <w:rsid w:val="00CD153F"/>
    <w:rsid w:val="00CF3FE2"/>
    <w:rsid w:val="00D24E4F"/>
    <w:rsid w:val="00D4430D"/>
    <w:rsid w:val="00D6290A"/>
    <w:rsid w:val="00D76485"/>
    <w:rsid w:val="00DB0CE7"/>
    <w:rsid w:val="00DB3848"/>
    <w:rsid w:val="00DD3B5B"/>
    <w:rsid w:val="00DD7D47"/>
    <w:rsid w:val="00DF3F13"/>
    <w:rsid w:val="00E10838"/>
    <w:rsid w:val="00E3704A"/>
    <w:rsid w:val="00E57719"/>
    <w:rsid w:val="00E81079"/>
    <w:rsid w:val="00E86F12"/>
    <w:rsid w:val="00E87ED1"/>
    <w:rsid w:val="00EA12FB"/>
    <w:rsid w:val="00EE6203"/>
    <w:rsid w:val="00EF40B1"/>
    <w:rsid w:val="00EF6176"/>
    <w:rsid w:val="00F177A4"/>
    <w:rsid w:val="00F334C1"/>
    <w:rsid w:val="00F573C6"/>
    <w:rsid w:val="00F605CB"/>
    <w:rsid w:val="00F65015"/>
    <w:rsid w:val="00F6632A"/>
    <w:rsid w:val="00F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11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0838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083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0838"/>
  </w:style>
  <w:style w:type="paragraph" w:styleId="a5">
    <w:name w:val="footer"/>
    <w:basedOn w:val="a"/>
    <w:link w:val="Char0"/>
    <w:uiPriority w:val="99"/>
    <w:unhideWhenUsed/>
    <w:rsid w:val="00E1083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0838"/>
  </w:style>
  <w:style w:type="paragraph" w:styleId="a6">
    <w:name w:val="List Paragraph"/>
    <w:basedOn w:val="a"/>
    <w:uiPriority w:val="34"/>
    <w:qFormat/>
    <w:rsid w:val="006C3015"/>
    <w:pPr>
      <w:ind w:leftChars="400" w:left="800"/>
    </w:pPr>
  </w:style>
  <w:style w:type="character" w:styleId="a7">
    <w:name w:val="Placeholder Text"/>
    <w:basedOn w:val="a0"/>
    <w:uiPriority w:val="99"/>
    <w:semiHidden/>
    <w:rsid w:val="00D4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nhyuckwoo/Library/Group%20Containers/UBF8T346G9.Office/User%20Content.localized/Templates.localized/templete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C2D2E"/>
        </a:solidFill>
        <a:ln>
          <a:solidFill>
            <a:srgbClr val="EC2D2E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943C6A0B-0901-E04C-8C76-A023C192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235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53</cp:revision>
  <cp:lastPrinted>2018-03-10T02:15:00Z</cp:lastPrinted>
  <dcterms:created xsi:type="dcterms:W3CDTF">2018-03-10T02:15:00Z</dcterms:created>
  <dcterms:modified xsi:type="dcterms:W3CDTF">2018-09-05T08:40:00Z</dcterms:modified>
</cp:coreProperties>
</file>